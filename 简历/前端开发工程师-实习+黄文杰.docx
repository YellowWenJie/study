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4048125</wp:posOffset>
                </wp:positionV>
                <wp:extent cx="6435725" cy="1701165"/>
                <wp:effectExtent l="0" t="0" r="0" b="0"/>
                <wp:wrapNone/>
                <wp:docPr id="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6110605"/>
                          <a:ext cx="6435725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尚品汇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607A9D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该项目是本人在学习过程中，通过线上课程学习的项目，主要技术是Vue框架，分为前台和后台管理系统，属于电商类项目。前台通过分析将页面各个部分拆封成单独的组件，并使用less语法进行css的编写。通过axios发送请求，配置代理解决客户端与服务器的跨域问题，并对axios进行二次封装，添加请求和响应拦截器。使用vuex将通过请求响应的数据进行统一管理。通过vue-router做路由跳转，结合登录令牌做导航守卫实现登录功能等等。后台主要是通过element-ui库编写管理类业务，比如用户管理、商品管理、品牌管理，主要就是对数据的增删改查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收获：学习完该项目之后，对基础知识进行了进一步的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Gitee地址：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https://gitee.com/huang-wen-jie/furniture.git</w:t>
                            </w:r>
                          </w:p>
                          <w:p/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318.75pt;height:133.95pt;width:506.75pt;z-index:251667456;mso-width-relative:page;mso-height-relative:page;" filled="f" stroked="f" coordsize="21600,21600" o:gfxdata="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QK+fdsAAAALAQAADwAAAAAAAAABACAAAAAiAAAAZHJzL2Rvd25yZXYueG1sUEsB&#10;AhQAFAAAAAgAh07iQGgNYOjyAQAA2Q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尚品汇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607A9D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仿宋" w:hAnsi="仿宋" w:eastAsia="仿宋" w:cs="仿宋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该项目是本人在学习过程中，通过线上课程学习的项目，主要技术是Vue框架，分为前台和后台管理系统，属于电商类项目。前台通过分析将页面各个部分拆封成单独的组件，并使用less语法进行css的编写。通过axios发送请求，配置代理解决客户端与服务器的跨域问题，并对axios进行二次封装，添加请求和响应拦截器。使用vuex将通过请求响应的数据进行统一管理。通过vue-router做路由跳转，结合登录令牌做导航守卫实现登录功能等等。后台主要是通过element-ui库编写管理类业务，比如用户管理、商品管理、品牌管理，主要就是对数据的增删改查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仿宋" w:hAnsi="仿宋" w:eastAsia="仿宋" w:cs="仿宋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收获：学习完该项目之后，对基础知识进行了进一步的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Gitee地址：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33333"/>
                          <w:kern w:val="0"/>
                          <w:sz w:val="18"/>
                          <w:szCs w:val="18"/>
                        </w:rPr>
                        <w:t>https://gitee.com/huang-wen-jie/furniture.git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3595370</wp:posOffset>
                </wp:positionV>
                <wp:extent cx="6571615" cy="294640"/>
                <wp:effectExtent l="19050" t="12700" r="635" b="355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1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26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28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283.1pt;height:23.2pt;width:517.45pt;z-index:251669504;mso-width-relative:page;mso-height-relative:page;" coordorigin="1000,3618" coordsize="10349,464" o:gfxdata="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1nLpkdsAAAAMAQAADwAAAAAA&#10;AAABACAAAAAiAAAAZHJzL2Rvd25yZXYueG1sUEsBAhQAFAAAAAgAh07iQAIzt/afAwAAXQoAAA4A&#10;AAAAAAAAAQAgAAAAKg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MG84M7cAAADb&#10;AAAADwAAAGRycy9kb3ducmV2LnhtbEVPy6rCMBDdC/5DGMGdpl5QpBoFBcGl1/dySMam2ExKE633&#10;728Ewd0cznPmy5erxJOaUHpWMBpmIIi1NyUXCo6HzWAKIkRkg5VnUvBHAZaLbmeOufEt/9JzHwuR&#10;QjjkqMDGWOdSBm3JYRj6mjhxN984jAk2hTQNtincVfInyybSYcmpwWJNa0v6vn84Bfqye/BuZevN&#10;aRXakz1fdTW+KtXvjbIZiEiv+BV/3FuT5k/g/Us6QC7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bzg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w7airwAAADb&#10;AAAADwAAAGRycy9kb3ducmV2LnhtbEWPQYvCMBSE78L+h/AWvGlSYUWq0YPo4mEFrf0Bj+Zt27V5&#10;6TbR6r83guBxmJlvmMXqZhtxpc7XjjUkYwWCuHCm5lJDftqOZiB8QDbYOCYNd/KwWn4MFpga1/OR&#10;rlkoRYSwT1FDFUKbSumLiiz6sWuJo/frOoshyq6UpsM+wm0jJ0pNpcWa40KFLa0rKs7ZxWrom5/s&#10;L7msi/Z7v6Mt/W++DrnSeviZqDmIQLfwDr/aO6NhMoX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O2oq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M/2B3LgAAADb&#10;AAAADwAAAGRycy9kb3ducmV2LnhtbEVPy4rCMBTdC/MP4Q6401QXIh1TQWEYxYX4mP2d5PbBNDcl&#10;ia3+vVkILg/nvVrfbSt68qFxrGA2zUAQa2carhRcL9+TJYgQkQ22jknBgwKsi4/RCnPjBj5Rf46V&#10;SCEcclRQx9jlUgZdk8UwdR1x4krnLcYEfSWNxyGF21bOs2whLTacGmrsaFuT/j/frIJfV24Gq/94&#10;3z+Oze3n4LVeHpQaf86yLxCR7vEtfrl3RsE8jU1f0g+Qx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2B3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经验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7590155</wp:posOffset>
                </wp:positionV>
                <wp:extent cx="6435725" cy="78676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9478645"/>
                          <a:ext cx="64357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热爱互联网，对互联网工作抱有很大的希望，对IT行业非常感兴趣；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认真负责，只要是交给了自己的任务就绝对会完成到底；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有较好的学习习惯和自主学习能力，有良好的抗压能力；</w:t>
                            </w:r>
                          </w:p>
                          <w:p/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597.65pt;height:61.95pt;width:506.75pt;z-index:251661312;mso-width-relative:page;mso-height-relative:page;" filled="f" stroked="f" coordsize="21600,21600" o:gfxdata="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tk1C59wAAAANAQAADwAA&#10;AAAAAAABACAAAAAiAAAAZHJzL2Rvd25yZXYueG1sUEsBAhQAFAAAAAgAh07iQNAHB7/ZAQAAmAMA&#10;AA4AAAAAAAAAAQAgAAAAKw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热爱互联网，对互联网工作抱有很大的希望，对IT行业非常感兴趣；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认真负责，只要是交给了自己的任务就绝对会完成到底；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有较好的学习习惯和自主学习能力，有良好的抗压能力；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-3013710</wp:posOffset>
                </wp:positionV>
                <wp:extent cx="7722870" cy="12783185"/>
                <wp:effectExtent l="0" t="0" r="11430" b="184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9535"/>
                          <a:ext cx="7722870" cy="12783185"/>
                        </a:xfrm>
                        <a:prstGeom prst="rect">
                          <a:avLst/>
                        </a:prstGeom>
                        <a:solidFill>
                          <a:srgbClr val="F5F6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pt;margin-top:-237.3pt;height:1006.55pt;width:608.1pt;z-index:-251657216;v-text-anchor:middle;mso-width-relative:page;mso-height-relative:page;" fillcolor="#F5F6FB" filled="t" stroked="f" coordsize="21600,21600" o:gfxdata="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O0gQDcAAAADwEAAA8AAAAAAAAAAQAgAAAAIgAAAGRycy9kb3du&#10;cmV2LnhtbFBLAQIUABQAAAAIAIdO4kB7SR1FbQIAAL8EAAAOAAAAAAAAAAEAIAAAACsBAABkcnMv&#10;ZTJvRG9jLnhtbFBLBQYAAAAABgAGAFkBAAAK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7042150</wp:posOffset>
                </wp:positionV>
                <wp:extent cx="6571615" cy="350520"/>
                <wp:effectExtent l="19050" t="11430" r="635" b="381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350520"/>
                          <a:chOff x="1000" y="3618"/>
                          <a:chExt cx="10349" cy="464"/>
                        </a:xfrm>
                      </wpg:grpSpPr>
                      <wps:wsp>
                        <wps:cNvPr id="36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7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38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39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eastAsia" w:eastAsia="微软雅黑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554.5pt;height:27.6pt;width:517.45pt;z-index:251662336;mso-width-relative:page;mso-height-relative:page;" coordorigin="1000,3618" coordsize="10349,464" o:gfxdata="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GBVI2vcAAAADgEAAA8AAAAA&#10;AAAAAQAgAAAAIgAAAGRycy9kb3ducmV2LnhtbFBLAQIUABQAAAAIAIdO4kDVfbJLnwMAAF0KAAAO&#10;AAAAAAAAAAEAIAAAACsBAABkcnMvZTJvRG9jLnhtbFBLBQYAAAAABgAGAFkBAAA8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e9pkU7sAAADb&#10;AAAADwAAAGRycy9kb3ducmV2LnhtbEWPQYvCMBSE78L+h/AW9qapK4pUo+CC4FFdqx4fybMpNi+l&#10;idb990ZY8DjMzDfMfPlwtbhTGyrPCoaDDASx9qbiUsHhd92fgggR2WDtmRT8UYDl4qM3x9z4jnd0&#10;38dSJAiHHBXYGJtcyqAtOQwD3xAn7+JbhzHJtpSmxS7BXS2/s2wiHVacFiw29GNJX/c3p0Cftjfe&#10;rmyzLlahK+zxrOvxWamvz2E2AxHpEd/h//bGKBhN4PUl/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9pkU7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hAR9vrkAAADb&#10;AAAADwAAAGRycy9kb3ducmV2LnhtbEVPzYrCMBC+L/gOYQRva9IVF6lGD6KLBwW3+gBDM7bVZlKb&#10;aPXtzUHw+PH9zxYPW4s7tb5yrCEZKhDEuTMVFxqOh/X3BIQPyAZrx6ThSR4W897XDFPjOv6nexYK&#10;EUPYp6ihDKFJpfR5SRb90DXEkTu51mKIsC2kabGL4baWP0r9SosVx4YSG1qWlF+ym9XQ1dvsnNyW&#10;efO329Carqvx/qi0HvQTNQUR6BE+4rd7YzSM4tj4Jf4AOX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Efb6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2Wiymr0AAADb&#10;AAAADwAAAGRycy9kb3ducmV2LnhtbEWPQWvCQBSE74X+h+UVvNVNKoiNroEWihYPpbHen7vPJJh9&#10;G3bXRP99Vyj0OMzMN8yqvNpODORD61hBPs1AEGtnWq4V/Ow/nhcgQkQ22DkmBTcKUK4fH1ZYGDfy&#10;Nw1VrEWCcChQQRNjX0gZdEMWw9T1xMk7OW8xJulraTyOCW47+ZJlc2mx5bTQYE/vDelzdbEKDu70&#10;Nlp95M/h9tVeNjuv9WKn1OQpz5YgIl3jf/ivvTUKZq9w/5J+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aLK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eastAsia" w:eastAsia="微软雅黑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自我评价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4662170</wp:posOffset>
            </wp:positionH>
            <wp:positionV relativeFrom="paragraph">
              <wp:posOffset>803275</wp:posOffset>
            </wp:positionV>
            <wp:extent cx="966470" cy="1354455"/>
            <wp:effectExtent l="9525" t="9525" r="14605" b="26670"/>
            <wp:wrapNone/>
            <wp:docPr id="5" name="图片 5" descr="C:\Users\16063\Desktop\8A1A631C5229E96264600DD659D4700A.png8A1A631C5229E96264600DD659D47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6063\Desktop\8A1A631C5229E96264600DD659D4700A.png8A1A631C5229E96264600DD659D4700A"/>
                    <pic:cNvPicPr>
                      <a:picLocks noChangeAspect="1"/>
                    </pic:cNvPicPr>
                  </pic:nvPicPr>
                  <pic:blipFill>
                    <a:blip r:embed="rId4">
                      <a:lum bright="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6470" cy="13544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D3DBE4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2180590</wp:posOffset>
                </wp:positionV>
                <wp:extent cx="6571615" cy="294640"/>
                <wp:effectExtent l="19050" t="12700" r="635" b="3556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41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42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43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44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hint="default" w:eastAsia="宋体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171.7pt;height:23.2pt;width:517.45pt;z-index:251671552;mso-width-relative:page;mso-height-relative:page;" coordorigin="1000,3618" coordsize="10349,464" o:gfxdata="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AAAAAGRycy9QSwECFAAUAAAACACHTuJAO4rWbNwAAAAMAQAADwAAAAAA&#10;AAABACAAAAAiAAAAZHJzL2Rvd25yZXYueG1sUEsBAhQAFAAAAAgAh07iQN9nBBSeAwAAXQoAAA4A&#10;AAAAAAAAAQAgAAAAKwEAAGRycy9lMm9Eb2MueG1sUEsFBgAAAAAGAAYAWQEAADsHAAAAAA=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rDWPWrwAAADb&#10;AAAADwAAAGRycy9kb3ducmV2LnhtbEWPwWrDMBBE74H+g9hCb4ns0oTiRgm4YOjRSZM0x0XaWqbW&#10;ylhK7Px9VCj0OMzMG2a9nVwnrjSE1rOCfJGBINbetNwoOHxW81cQISIb7DyTghsF2G4eZmssjB95&#10;R9d9bESCcChQgY2xL6QM2pLDsPA9cfK+/eAwJjk00gw4Jrjr5HOWraTDltOCxZ7eLemf/cUp0F/1&#10;hevS9tWxDOPRns66W56VenrMszcQkab4H/5rfxgFLzn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1j1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0qacsr4AAADb&#10;AAAADwAAAGRycy9kb3ducmV2LnhtbEWPwW7CMBBE70j8g7VIvYGdtlQo4OSAoOLQSm3gA1bxkgTi&#10;dYgNoX9fV6rEcTQzbzSr/G5bcaPeN441JDMFgrh0puFKw2G/nS5A+IBssHVMGn7IQ56NRytMjRv4&#10;m25FqESEsE9RQx1Cl0rpy5os+pnriKN3dL3FEGVfSdPjEOG2lc9KvUmLDceFGjta11Sei6vVMLQf&#10;xSm5rsvu/XNHW7ps5l8HpfXTJFFLEIHu4RH+b++MhtcX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qacs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b29ueb0AAADb&#10;AAAADwAAAGRycy9kb3ducmV2LnhtbEWPwWrDMBBE74X8g9hAb42cYkpwogQaCG3xodRJ7htpY5ta&#10;KyPJdvL3VaHQ4zAzb5jN7mY7MZIPrWMFy0UGglg703Kt4HQ8PK1AhIhssHNMCu4UYLedPWywMG7i&#10;LxqrWIsE4VCggibGvpAy6IYshoXriZN3dd5iTNLX0nicEtx28jnLXqTFltNCgz3tG9Lf1WAVnN31&#10;dbL6wh/j/bMd3kqv9apU6nG+zNYgIt3if/iv/W4U5Dn8fk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25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2500630</wp:posOffset>
                </wp:positionV>
                <wp:extent cx="6270625" cy="786765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520" y="3415030"/>
                          <a:ext cx="627062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bookmarkStart w:id="0" w:name="OLE_LINK2"/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熟悉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DIV+CSS布局的HTML代码编写，</w:t>
                            </w:r>
                            <w:bookmarkEnd w:id="0"/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了解sass、less等css预处理器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了解HTML的渲染机制，了解DOM结构，了解盒模型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熟悉 ES6 常用语法，如箭头函数、解构赋值、原型链、Promise 等知识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0" w:leftChars="0" w:firstLine="0" w:firstLineChars="0"/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</w:rPr>
                              <w:t>熟悉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 xml:space="preserve"> Vue 组件通信以及周边工具 Vue-router、Vuex、axios 等，了解响应式原理。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0" w:leftChars="0" w:firstLine="0" w:firstLineChars="0"/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333333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了解Node.js，有express和koa2框架使用经验</w:t>
                            </w:r>
                          </w:p>
                          <w:p/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4pt;margin-top:196.9pt;height:61.95pt;width:493.75pt;z-index:251670528;mso-width-relative:page;mso-height-relative:page;" filled="f" stroked="f" coordsize="21600,21600" o:gfxdata="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B5Nh3bAAAACwEAAA8AAAAA&#10;AAAAAQAgAAAAIgAAAGRycy9kb3ducmV2LnhtbFBLAQIUABQAAAAIAIdO4kA/roz02AEAAJgDAAAO&#10;AAAAAAAAAAEAIAAAACoBAABkcnMvZTJvRG9jLnhtbFBLBQYAAAAABgAGAFkBAAB0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bookmarkStart w:id="0" w:name="OLE_LINK2"/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熟悉</w:t>
                      </w: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  <w:t>DIV+CSS布局的HTML代码编写，</w:t>
                      </w:r>
                      <w:bookmarkEnd w:id="0"/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了解sass、less等css预处理器</w:t>
                      </w: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了解HTML的渲染机制，了解DOM结构，了解盒模型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熟悉 ES6 常用语法，如箭头函数、解构赋值、原型链、Promise 等知识</w:t>
                      </w: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0" w:leftChars="0" w:firstLine="0" w:firstLineChars="0"/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</w:rPr>
                        <w:t>熟悉</w:t>
                      </w: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 xml:space="preserve"> Vue 组件通信以及周边工具 Vue-router、Vuex、axios 等，了解响应式原理。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ind w:left="0" w:leftChars="0" w:firstLine="0" w:firstLineChars="0"/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333333"/>
                          <w:kern w:val="0"/>
                          <w:sz w:val="22"/>
                          <w:szCs w:val="22"/>
                          <w:lang w:val="en-US" w:eastAsia="zh-CN"/>
                        </w:rPr>
                        <w:t>了解Node.js，有express和koa2框架使用经验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860425</wp:posOffset>
                </wp:positionV>
                <wp:extent cx="2278380" cy="1263015"/>
                <wp:effectExtent l="0" t="0" r="0" b="0"/>
                <wp:wrapNone/>
                <wp:docPr id="6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249295" y="1774825"/>
                          <a:ext cx="2278380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手机：  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7358853171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邮箱：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17358853171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65.85pt;margin-top:67.75pt;height:99.45pt;width:179.4pt;z-index:251665408;mso-width-relative:page;mso-height-relative:page;" filled="f" stroked="f" coordsize="21600,21600" o:gfxdata="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U8knNsAAAALAQAADwAAAAAAAAABACAAAAAiAAAAZHJzL2Rvd25yZXYueG1s&#10;UEsBAhQAFAAAAAgAh07iQJSA05j1AQAA2g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手机：  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7358853171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邮箱：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17358853171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大专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483235</wp:posOffset>
                </wp:positionV>
                <wp:extent cx="6571615" cy="294640"/>
                <wp:effectExtent l="19050" t="12700" r="635" b="3556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1615" cy="294640"/>
                          <a:chOff x="1000" y="3618"/>
                          <a:chExt cx="10349" cy="464"/>
                        </a:xfrm>
                      </wpg:grpSpPr>
                      <wps:wsp>
                        <wps:cNvPr id="58" name="直接连接符 4"/>
                        <wps:cNvCnPr/>
                        <wps:spPr>
                          <a:xfrm rot="16200000">
                            <a:off x="7097" y="-406"/>
                            <a:ext cx="0" cy="850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9" name="组合 6"/>
                        <wpg:cNvGrpSpPr/>
                        <wpg:grpSpPr>
                          <a:xfrm>
                            <a:off x="1000" y="3618"/>
                            <a:ext cx="1966" cy="464"/>
                            <a:chOff x="1000" y="3618"/>
                            <a:chExt cx="1966" cy="464"/>
                          </a:xfrm>
                        </wpg:grpSpPr>
                        <wps:wsp>
                          <wps:cNvPr id="60" name="矩形 17"/>
                          <wps:cNvSpPr/>
                          <wps:spPr>
                            <a:xfrm>
                              <a:off x="1000" y="3628"/>
                              <a:ext cx="1967" cy="45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607A9D"/>
                            </a:solidFill>
                            <a:ln w="38100">
                              <a:solidFill>
                                <a:srgbClr val="F5F6FB"/>
                              </a:solidFill>
                            </a:ln>
                          </wps:spPr>
                          <wps:bodyPr vert="horz" wrap="square" anchor="ctr" upright="1"/>
                        </wps:wsp>
                        <wps:wsp>
                          <wps:cNvPr id="61" name="矩形 27"/>
                          <wps:cNvSpPr/>
                          <wps:spPr>
                            <a:xfrm>
                              <a:off x="1370" y="3618"/>
                              <a:ext cx="1558" cy="45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5"/>
                                  <w:spacing w:before="0" w:beforeAutospacing="0" w:after="0" w:afterAutospacing="0" w:line="312" w:lineRule="exact"/>
                                  <w:jc w:val="center"/>
                                  <w:rPr>
                                    <w:rFonts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vert="horz" wrap="square" rtlCol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15pt;margin-top:38.05pt;height:23.2pt;width:517.45pt;z-index:251664384;mso-width-relative:page;mso-height-relative:page;" coordorigin="1000,3618" coordsize="10349,464" o:gfxdata="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HuyauzbAAAACwEAAA8AAAAAAAAAAQAg&#10;AAAAIgAAAGRycy9kb3ducmV2LnhtbFBLAQIUABQAAAAIAIdO4kAJ/P4ImgMAAF0KAAAOAAAAAAAA&#10;AAEAIAAAACoBAABkcnMvZTJvRG9jLnhtbFBLBQYAAAAABgAGAFkBAAA2BwAAAAA=&#10;">
                <o:lock v:ext="edit" aspectratio="f"/>
                <v:line id="直接连接符 4" o:spid="_x0000_s1026" o:spt="20" style="position:absolute;left:7097;top:-406;height:8504;width:0;rotation:-5898240f;" filled="f" stroked="t" coordsize="21600,21600" o:gfxdata="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41rAa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D9D9D9 [2732]" miterlimit="8" joinstyle="miter"/>
                  <v:imagedata o:title=""/>
                  <o:lock v:ext="edit" aspectratio="f"/>
                </v:line>
                <v:group id="组合 6" o:spid="_x0000_s1026" o:spt="203" style="position:absolute;left:1000;top:3618;height:464;width:1966;" coordorigin="1000,3618" coordsize="1966,46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 17" o:spid="_x0000_s1026" o:spt="2" style="position:absolute;left:1000;top:3628;height:455;width:1967;v-text-anchor:middle;" fillcolor="#607A9D" filled="t" stroked="t" coordsize="21600,21600" arcsize="0.5" o:gfxdata="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nBXqW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3pt" color="#F5F6FB" joinstyle="round"/>
                    <v:imagedata o:title=""/>
                    <o:lock v:ext="edit" aspectratio="f"/>
                  </v:roundrect>
                  <v:rect id="矩形 27" o:spid="_x0000_s1026" o:spt="1" style="position:absolute;left:1370;top:3618;height:455;width:1558;v-text-anchor:middle;" filled="f" stroked="f" coordsize="21600,21600" o:gfxdata="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tkY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5"/>
                            <w:spacing w:before="0" w:beforeAutospacing="0" w:after="0" w:afterAutospacing="0" w:line="312" w:lineRule="exact"/>
                            <w:jc w:val="center"/>
                            <w:rPr>
                              <w:rFonts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基本信息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860425</wp:posOffset>
                </wp:positionV>
                <wp:extent cx="2244725" cy="1263015"/>
                <wp:effectExtent l="0" t="0" r="0" b="0"/>
                <wp:wrapNone/>
                <wp:docPr id="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731520" y="1774825"/>
                          <a:ext cx="2244725" cy="1263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姓    名：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黄文杰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    龄：  2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88" w:lineRule="auto"/>
                              <w:textAlignment w:val="baseline"/>
                              <w:rPr>
                                <w:rFonts w:hint="default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求职意向：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前端开发</w:t>
                            </w:r>
                          </w:p>
                        </w:txbxContent>
                      </wps:txbx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2.4pt;margin-top:67.75pt;height:99.45pt;width:176.75pt;z-index:251664384;mso-width-relative:page;mso-height-relative:page;" filled="f" stroked="f" coordsize="21600,21600" o:gfxdata="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gEP6rcAAAACwEAAA8AAAAAAAAAAQAgAAAAIgAAAGRycy9kb3ducmV2LnhtbFBL&#10;AQIUABQAAAAIAIdO4kBZoe5P8gEAANkDAAAOAAAAAAAAAAEAIAAAACsBAABkcnMvZTJvRG9jLnht&#10;bFBLBQYAAAAABgAGAFkBAAC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姓    名：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黄文杰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    龄：  2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88" w:lineRule="auto"/>
                        <w:textAlignment w:val="baseline"/>
                        <w:rPr>
                          <w:rFonts w:hint="default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求职意向：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-598170</wp:posOffset>
                </wp:positionH>
                <wp:positionV relativeFrom="paragraph">
                  <wp:posOffset>-507365</wp:posOffset>
                </wp:positionV>
                <wp:extent cx="3307080" cy="57086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7080" cy="570865"/>
                          <a:chOff x="5376" y="886"/>
                          <a:chExt cx="5208" cy="899"/>
                        </a:xfrm>
                      </wpg:grpSpPr>
                      <wps:wsp>
                        <wps:cNvPr id="1" name="矩形 4"/>
                        <wps:cNvSpPr/>
                        <wps:spPr>
                          <a:xfrm>
                            <a:off x="5376" y="1005"/>
                            <a:ext cx="289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spacing w:before="0" w:beforeAutospacing="0" w:after="0" w:afterAutospacing="0" w:line="576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sz w:val="52"/>
                                  <w:szCs w:val="52"/>
                                </w:rPr>
                                <w:t>求职简历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vert="horz" wrap="square" anchor="t" upright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8092" y="886"/>
                            <a:ext cx="2492" cy="808"/>
                            <a:chOff x="10592" y="886"/>
                            <a:chExt cx="2492" cy="808"/>
                          </a:xfrm>
                        </wpg:grpSpPr>
                        <wps:wsp>
                          <wps:cNvPr id="66" name="文本框 66"/>
                          <wps:cNvSpPr txBox="1"/>
                          <wps:spPr>
                            <a:xfrm>
                              <a:off x="10592" y="886"/>
                              <a:ext cx="2493" cy="6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Kozuka Gothic Pr6N B" w:hAnsi="Kozuka Gothic Pr6N B" w:eastAsia="Kozuka Gothic Pr6N B" w:cs="Kozuka Gothic Pr6N B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PERSONAL RESUME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0" name="文本框 10"/>
                          <wps:cNvSpPr txBox="1"/>
                          <wps:spPr>
                            <a:xfrm>
                              <a:off x="10596" y="1316"/>
                              <a:ext cx="1800" cy="3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15"/>
                                    <w:szCs w:val="1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我一直在努力！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1pt;margin-top:-39.95pt;height:44.95pt;width:260.4pt;z-index:251666432;mso-width-relative:page;mso-height-relative:page;" coordorigin="5376,886" coordsize="5208,899" o:gfxdata="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ZvHxeNoAAAAKAQAADwAAAAAAAAABACAAAAAiAAAAZHJz&#10;L2Rvd25yZXYueG1sUEsBAhQAFAAAAAgAh07iQL8jeG5YAwAAAgsAAA4AAAAAAAAAAQAgAAAAKQEA&#10;AGRycy9lMm9Eb2MueG1sUEsFBgAAAAAGAAYAWQEAAPMGAAAAAA==&#10;">
                <o:lock v:ext="edit" aspectratio="f"/>
                <v:rect id="矩形 4" o:spid="_x0000_s1026" o:spt="1" style="position:absolute;left:5376;top:1005;height:780;width:289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spacing w:before="0" w:beforeAutospacing="0" w:after="0" w:afterAutospacing="0" w:line="576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sz w:val="52"/>
                            <w:szCs w:val="52"/>
                          </w:rPr>
                          <w:t>求职简历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b/>
                            <w:bCs/>
                            <w:color w:val="FFFFFF"/>
                            <w:sz w:val="22"/>
                            <w:szCs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group id="_x0000_s1026" o:spid="_x0000_s1026" o:spt="203" style="position:absolute;left:8092;top:886;height:808;width:2492;" coordorigin="10592,886" coordsize="2492,80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10592;top:886;height:608;width:249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Kozuka Gothic Pr6N B" w:hAnsi="Kozuka Gothic Pr6N B" w:eastAsia="Kozuka Gothic Pr6N B" w:cs="Kozuka Gothic Pr6N B"/>
                              <w:b/>
                              <w:bCs/>
                              <w:color w:val="FFFFFF" w:themeColor="background1"/>
                              <w:sz w:val="22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PERSONAL RESUME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96;top:1316;height:378;width:1800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15"/>
                              <w:szCs w:val="1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我一直在努力！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-377825</wp:posOffset>
                </wp:positionV>
                <wp:extent cx="0" cy="360045"/>
                <wp:effectExtent l="4445" t="0" r="14605" b="19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1625" y="465455"/>
                          <a:ext cx="0" cy="3600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35pt;margin-top:-29.75pt;height:28.35pt;width:0pt;z-index:251668480;mso-width-relative:page;mso-height-relative:page;" filled="f" stroked="t" coordsize="21600,21600" o:gfxdata="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/P3erXAAAACgEAAA8AAAAAAAAAAQAgAAAAIgAAAGRycy9kb3ducmV2LnhtbFBL&#10;AQIUABQAAAAIAIdO4kCC+wfC9wEAAMgDAAAOAAAAAAAAAAEAIAAAACYBAABkcnMvZTJvRG9jLnht&#10;bFBLBQYAAAAABgAGAFkBAACP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-2263775</wp:posOffset>
                </wp:positionH>
                <wp:positionV relativeFrom="paragraph">
                  <wp:posOffset>-641985</wp:posOffset>
                </wp:positionV>
                <wp:extent cx="5657215" cy="845820"/>
                <wp:effectExtent l="0" t="0" r="635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0775" y="272415"/>
                          <a:ext cx="5657215" cy="845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607A9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78.25pt;margin-top:-50.55pt;height:66.6pt;width:445.45pt;z-index:251663360;v-text-anchor:middle;mso-width-relative:page;mso-height-relative:page;" fillcolor="#607A9D" filled="t" stroked="f" coordsize="21600,21600" arcsize="0.5" o:gfxdata="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FjT2vbAAAADAEAAA8AAAAAAAAAAQAgAAAAIgAAAGRycy9k&#10;b3ducmV2LnhtbFBLAQIUABQAAAAIAIdO4kCekwgAOAIAADEEAAAOAAAAAAAAAAEAIAAAACoBAABk&#10;cnMvZTJvRG9jLnhtbFBLBQYAAAAABgAGAFkBAADU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64135</wp:posOffset>
                </wp:positionV>
                <wp:extent cx="0" cy="9251950"/>
                <wp:effectExtent l="9525" t="0" r="9525" b="63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195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8pt;margin-top:5.05pt;height:728.5pt;width:0pt;z-index:-251656192;mso-width-relative:page;mso-height-relative:page;" filled="f" stroked="t" coordsize="21600,21600" o:gfxdata="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sYavNUAAAALAQAADwAAAAAAAAABACAAAAAiAAAAZHJzL2Rvd25yZXYueG1s&#10;UEsBAhQAFAAAAAgAh07iQDkY+9L7AQAA5AMAAA4AAAAAAAAAAQAgAAAAJAEAAGRycy9lMm9Eb2Mu&#10;eG1sUEsFBgAAAAAGAAYAWQEAAJEFAAAAAA==&#10;">
                <v:fill on="f" focussize="0,0"/>
                <v:stroke weight="1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Gothic Pr6N B">
    <w:altName w:val="Yu Gothic UI Semibold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DA57C"/>
    <w:multiLevelType w:val="singleLevel"/>
    <w:tmpl w:val="EABDA57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A5554"/>
    <w:multiLevelType w:val="singleLevel"/>
    <w:tmpl w:val="595A55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5A5B80"/>
    <w:multiLevelType w:val="singleLevel"/>
    <w:tmpl w:val="595A5B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81EC9"/>
    <w:rsid w:val="25005198"/>
    <w:rsid w:val="36353968"/>
    <w:rsid w:val="383456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简历-简致简历求职简历应届生简历最新简历创意简历</Template>
  <Pages>1</Pages>
  <Words>2</Words>
  <Characters>18</Characters>
  <Lines>1</Lines>
  <Paragraphs>1</Paragraphs>
  <TotalTime>97</TotalTime>
  <ScaleCrop>false</ScaleCrop>
  <LinksUpToDate>false</LinksUpToDate>
  <CharactersWithSpaces>19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2017-07-03T04:17:00Z</dcterms:created>
  <dc:creator>kedao</dc:creator>
  <cp:lastModifiedBy>꧁꧂</cp:lastModifiedBy>
  <dcterms:modified xsi:type="dcterms:W3CDTF">2022-02-20T03:40:29Z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157BD730AA70450AABA0D89B2158B818</vt:lpwstr>
  </property>
</Properties>
</file>